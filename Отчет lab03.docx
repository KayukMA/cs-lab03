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Институт «информационных и вычислительных технологий»</w:t>
      </w: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Кафедра «Управления и интеллектуальных технологий</w:t>
      </w: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Pr="000A2E82" w:rsidRDefault="008211C1" w:rsidP="003713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11C1" w:rsidRDefault="008211C1" w:rsidP="003713E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  <w:t>Отчёт по лабораторной работе № 2</w:t>
      </w:r>
    </w:p>
    <w:p w:rsidR="008211C1" w:rsidRDefault="008211C1" w:rsidP="003713EF">
      <w:pPr>
        <w:pStyle w:val="Heading1"/>
        <w:spacing w:line="276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>По курсу «</w:t>
      </w:r>
      <w:r>
        <w:rPr>
          <w:color w:val="000000"/>
          <w:sz w:val="40"/>
          <w:szCs w:val="40"/>
        </w:rPr>
        <w:t>Разработка ПО систем управления»</w:t>
      </w:r>
    </w:p>
    <w:p w:rsidR="008211C1" w:rsidRPr="003713EF" w:rsidRDefault="008211C1" w:rsidP="003713EF">
      <w:pPr>
        <w:pStyle w:val="Heading1"/>
        <w:spacing w:line="276" w:lineRule="auto"/>
        <w:jc w:val="center"/>
        <w:rPr>
          <w:color w:val="000000"/>
          <w:sz w:val="40"/>
          <w:szCs w:val="40"/>
        </w:rPr>
      </w:pPr>
      <w:r w:rsidRPr="003713EF">
        <w:rPr>
          <w:color w:val="000000"/>
          <w:sz w:val="40"/>
          <w:szCs w:val="40"/>
        </w:rPr>
        <w:t>«</w:t>
      </w:r>
      <w:r w:rsidRPr="003713EF">
        <w:rPr>
          <w:sz w:val="40"/>
          <w:szCs w:val="40"/>
        </w:rPr>
        <w:t>Декомпозиция и контроль корректности программ</w:t>
      </w:r>
      <w:r w:rsidRPr="003713EF">
        <w:rPr>
          <w:color w:val="000000"/>
          <w:sz w:val="40"/>
          <w:szCs w:val="40"/>
        </w:rPr>
        <w:t>»</w:t>
      </w:r>
    </w:p>
    <w:p w:rsidR="008211C1" w:rsidRDefault="008211C1" w:rsidP="003713EF">
      <w:pPr>
        <w:pStyle w:val="Heading1"/>
        <w:spacing w:line="276" w:lineRule="auto"/>
        <w:jc w:val="center"/>
        <w:rPr>
          <w:color w:val="000000"/>
          <w:sz w:val="28"/>
          <w:szCs w:val="28"/>
        </w:rPr>
      </w:pPr>
    </w:p>
    <w:p w:rsidR="008211C1" w:rsidRDefault="008211C1" w:rsidP="003713EF">
      <w:pPr>
        <w:pStyle w:val="Heading1"/>
        <w:jc w:val="center"/>
        <w:rPr>
          <w:b w:val="0"/>
          <w:color w:val="000000"/>
          <w:sz w:val="28"/>
          <w:szCs w:val="28"/>
        </w:rPr>
      </w:pPr>
    </w:p>
    <w:p w:rsidR="008211C1" w:rsidRDefault="008211C1" w:rsidP="003713EF">
      <w:pPr>
        <w:pStyle w:val="Heading1"/>
        <w:jc w:val="center"/>
        <w:rPr>
          <w:b w:val="0"/>
          <w:color w:val="000000"/>
          <w:sz w:val="28"/>
          <w:szCs w:val="28"/>
        </w:rPr>
      </w:pPr>
    </w:p>
    <w:p w:rsidR="008211C1" w:rsidRDefault="008211C1" w:rsidP="003713EF">
      <w:pPr>
        <w:pStyle w:val="Heading1"/>
        <w:rPr>
          <w:b w:val="0"/>
          <w:color w:val="000000"/>
          <w:sz w:val="28"/>
          <w:szCs w:val="28"/>
        </w:rPr>
      </w:pPr>
    </w:p>
    <w:p w:rsidR="008211C1" w:rsidRDefault="008211C1" w:rsidP="003713EF">
      <w:pPr>
        <w:pStyle w:val="Heading1"/>
        <w:rPr>
          <w:b w:val="0"/>
          <w:color w:val="000000"/>
          <w:sz w:val="28"/>
          <w:szCs w:val="28"/>
        </w:rPr>
      </w:pPr>
    </w:p>
    <w:p w:rsidR="008211C1" w:rsidRDefault="008211C1" w:rsidP="003713EF">
      <w:pPr>
        <w:pStyle w:val="Heading1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Выполнил студент группы А-02-19:</w:t>
      </w:r>
    </w:p>
    <w:p w:rsidR="008211C1" w:rsidRDefault="008211C1" w:rsidP="003713EF">
      <w:pPr>
        <w:pStyle w:val="Heading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Каюк М.А.</w:t>
      </w:r>
    </w:p>
    <w:p w:rsidR="008211C1" w:rsidRDefault="008211C1" w:rsidP="003713EF">
      <w:pPr>
        <w:pStyle w:val="Heading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Проверили:</w:t>
      </w:r>
    </w:p>
    <w:p w:rsidR="008211C1" w:rsidRDefault="008211C1" w:rsidP="003713EF">
      <w:pPr>
        <w:pStyle w:val="Heading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Мохов А. С.</w:t>
      </w:r>
    </w:p>
    <w:p w:rsidR="008211C1" w:rsidRDefault="008211C1" w:rsidP="003713EF">
      <w:pPr>
        <w:pStyle w:val="Heading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Козлюк Д. А.</w:t>
      </w:r>
    </w:p>
    <w:p w:rsidR="008211C1" w:rsidRPr="000A2E82" w:rsidRDefault="008211C1" w:rsidP="003713EF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000000"/>
          <w:kern w:val="36"/>
          <w:sz w:val="40"/>
          <w:szCs w:val="40"/>
          <w:lang w:eastAsia="ru-RU"/>
        </w:rPr>
      </w:pPr>
      <w:r w:rsidRPr="000A2E82">
        <w:rPr>
          <w:rFonts w:ascii="Times New Roman" w:hAnsi="Times New Roman"/>
          <w:b/>
          <w:bCs/>
          <w:color w:val="000000"/>
          <w:kern w:val="36"/>
          <w:sz w:val="40"/>
          <w:szCs w:val="40"/>
          <w:lang w:eastAsia="ru-RU"/>
        </w:rPr>
        <w:t>Цель работы</w:t>
      </w:r>
    </w:p>
    <w:p w:rsidR="008211C1" w:rsidRPr="003713EF" w:rsidRDefault="008211C1" w:rsidP="00371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3713EF">
        <w:rPr>
          <w:rFonts w:ascii="Times New Roman" w:hAnsi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:rsidR="008211C1" w:rsidRDefault="008211C1" w:rsidP="00371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3713EF">
        <w:rPr>
          <w:rFonts w:ascii="Times New Roman" w:hAnsi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8211C1" w:rsidRPr="000A2E82" w:rsidRDefault="008211C1" w:rsidP="000A2E82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40"/>
          <w:szCs w:val="40"/>
          <w:lang w:eastAsia="ru-RU"/>
        </w:rPr>
      </w:pPr>
      <w:r w:rsidRPr="000A2E82">
        <w:rPr>
          <w:rFonts w:ascii="Times New Roman" w:hAnsi="Times New Roman"/>
          <w:b/>
          <w:color w:val="000000"/>
          <w:sz w:val="40"/>
          <w:szCs w:val="40"/>
          <w:lang w:eastAsia="ru-RU"/>
        </w:rPr>
        <w:t>Вариант 8</w:t>
      </w:r>
    </w:p>
    <w:p w:rsidR="008211C1" w:rsidRPr="000A2E82" w:rsidRDefault="008211C1" w:rsidP="000A2E8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A2E82">
        <w:rPr>
          <w:rFonts w:ascii="Times New Roman" w:hAnsi="Times New Roman"/>
          <w:color w:val="000000"/>
          <w:sz w:val="28"/>
          <w:szCs w:val="28"/>
          <w:lang w:eastAsia="ru-RU"/>
        </w:rPr>
        <w:t>Запрашивать у пользователя размер шрифта. За размер шрифта отвечает атрибут font-size. Считать 12 значением по умолчанию. Не позволять вводить значения менее 8 и более 32. В этом случае предлагайте пользователю ввести значение заново с указанием причины.</w:t>
      </w:r>
    </w:p>
    <w:p w:rsidR="008211C1" w:rsidRPr="000A2E82" w:rsidRDefault="008211C1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Описание хода</w:t>
      </w:r>
      <w:r w:rsidRPr="000A2E82">
        <w:rPr>
          <w:rFonts w:ascii="Times New Roman" w:hAnsi="Times New Roman"/>
          <w:b/>
          <w:sz w:val="40"/>
          <w:szCs w:val="40"/>
        </w:rPr>
        <w:t xml:space="preserve"> решения:</w:t>
      </w:r>
    </w:p>
    <w:p w:rsidR="008211C1" w:rsidRPr="00AF0490" w:rsidRDefault="008211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блоке текста </w:t>
      </w:r>
      <w:r w:rsidRPr="000A2E82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0A2E82">
        <w:rPr>
          <w:rFonts w:ascii="Times New Roman" w:hAnsi="Times New Roman"/>
          <w:sz w:val="28"/>
          <w:szCs w:val="28"/>
        </w:rPr>
        <w:t>&gt;&lt;/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0A2E82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оформил атрибут </w:t>
      </w:r>
      <w:r>
        <w:rPr>
          <w:rFonts w:ascii="Times New Roman" w:hAnsi="Times New Roman"/>
          <w:sz w:val="28"/>
          <w:szCs w:val="28"/>
          <w:lang w:val="en-US"/>
        </w:rPr>
        <w:t>font</w:t>
      </w:r>
      <w:r w:rsidRPr="000A2E8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>
        <w:rPr>
          <w:rFonts w:ascii="Times New Roman" w:hAnsi="Times New Roman"/>
          <w:sz w:val="28"/>
          <w:szCs w:val="28"/>
        </w:rPr>
        <w:t>, который меняет размер шрифта. Далее в</w:t>
      </w:r>
      <w:r w:rsidRPr="000A2E82">
        <w:rPr>
          <w:rFonts w:ascii="Times New Roman" w:hAnsi="Times New Roman"/>
          <w:sz w:val="28"/>
          <w:szCs w:val="28"/>
        </w:rPr>
        <w:t xml:space="preserve">нутри функции </w:t>
      </w:r>
      <w:r w:rsidRPr="000A2E82">
        <w:rPr>
          <w:rFonts w:ascii="Times New Roman" w:hAnsi="Times New Roman"/>
          <w:sz w:val="28"/>
          <w:szCs w:val="28"/>
          <w:lang w:val="en-US"/>
        </w:rPr>
        <w:t>show</w:t>
      </w:r>
      <w:r w:rsidRPr="000A2E82">
        <w:rPr>
          <w:rFonts w:ascii="Times New Roman" w:hAnsi="Times New Roman"/>
          <w:sz w:val="28"/>
          <w:szCs w:val="28"/>
        </w:rPr>
        <w:t>_</w:t>
      </w:r>
      <w:r w:rsidRPr="000A2E82">
        <w:rPr>
          <w:rFonts w:ascii="Times New Roman" w:hAnsi="Times New Roman"/>
          <w:sz w:val="28"/>
          <w:szCs w:val="28"/>
          <w:lang w:val="en-US"/>
        </w:rPr>
        <w:t>histogram</w:t>
      </w:r>
      <w:r w:rsidRPr="000A2E82">
        <w:rPr>
          <w:rFonts w:ascii="Times New Roman" w:hAnsi="Times New Roman"/>
          <w:sz w:val="28"/>
          <w:szCs w:val="28"/>
        </w:rPr>
        <w:t>_</w:t>
      </w:r>
      <w:r w:rsidRPr="000A2E82">
        <w:rPr>
          <w:rFonts w:ascii="Times New Roman" w:hAnsi="Times New Roman"/>
          <w:sz w:val="28"/>
          <w:szCs w:val="28"/>
          <w:lang w:val="en-US"/>
        </w:rPr>
        <w:t>svg</w:t>
      </w:r>
      <w:r w:rsidRPr="000A2E82">
        <w:rPr>
          <w:rFonts w:ascii="Times New Roman" w:hAnsi="Times New Roman"/>
          <w:sz w:val="28"/>
          <w:szCs w:val="28"/>
        </w:rPr>
        <w:t xml:space="preserve">  сделал запрос на размер шрифта. Затем </w:t>
      </w:r>
      <w:r>
        <w:rPr>
          <w:rFonts w:ascii="Times New Roman" w:hAnsi="Times New Roman"/>
          <w:sz w:val="28"/>
          <w:szCs w:val="28"/>
        </w:rPr>
        <w:t>сделал</w:t>
      </w:r>
      <w:r w:rsidRPr="000A2E82">
        <w:rPr>
          <w:rFonts w:ascii="Times New Roman" w:hAnsi="Times New Roman"/>
          <w:sz w:val="28"/>
          <w:szCs w:val="28"/>
        </w:rPr>
        <w:t xml:space="preserve"> функцию, которая проверяет: входит ли введенное пользователем значение в промежуток от 8 до 32.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2E82">
        <w:rPr>
          <w:rFonts w:ascii="Times New Roman" w:hAnsi="Times New Roman"/>
          <w:sz w:val="28"/>
          <w:szCs w:val="28"/>
        </w:rPr>
        <w:t>Если нет, то печатается ошибка.</w:t>
      </w:r>
      <w:r>
        <w:rPr>
          <w:rFonts w:ascii="Times New Roman" w:hAnsi="Times New Roman"/>
          <w:sz w:val="28"/>
          <w:szCs w:val="28"/>
        </w:rPr>
        <w:t xml:space="preserve"> При вызове функции, передается значение либо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, либо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B85F7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flag</w:t>
      </w:r>
      <w:r w:rsidRPr="00184A4E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, то рисуется гистограмма с размером шрифта</w:t>
      </w:r>
      <w:r w:rsidRPr="00AF049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ввел значение по умолчанию.</w:t>
      </w:r>
      <w:bookmarkStart w:id="0" w:name="_GoBack"/>
      <w:bookmarkEnd w:id="0"/>
    </w:p>
    <w:p w:rsidR="008211C1" w:rsidRPr="001B2632" w:rsidRDefault="008211C1">
      <w:pPr>
        <w:rPr>
          <w:szCs w:val="40"/>
        </w:rPr>
      </w:pPr>
      <w:r w:rsidRPr="000653F5">
        <w:rPr>
          <w:rFonts w:ascii="Times New Roman" w:hAnsi="Times New Roman"/>
          <w:b/>
          <w:sz w:val="40"/>
          <w:szCs w:val="40"/>
        </w:rPr>
        <w:t xml:space="preserve">Ссылка на репозитарий: </w:t>
      </w:r>
      <w:hyperlink r:id="rId5" w:history="1">
        <w:r>
          <w:rPr>
            <w:rStyle w:val="Hyperlink"/>
          </w:rPr>
          <w:t>https://github.com/KayukMA/cs-lab03</w:t>
        </w:r>
      </w:hyperlink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Pr="00B85F71" w:rsidRDefault="008211C1">
      <w:pPr>
        <w:rPr>
          <w:rFonts w:ascii="Times New Roman" w:hAnsi="Times New Roman"/>
          <w:sz w:val="28"/>
          <w:szCs w:val="28"/>
        </w:rPr>
      </w:pPr>
    </w:p>
    <w:p w:rsidR="008211C1" w:rsidRDefault="008211C1">
      <w:pPr>
        <w:rPr>
          <w:rFonts w:ascii="Times New Roman" w:hAnsi="Times New Roman"/>
          <w:b/>
          <w:sz w:val="28"/>
          <w:szCs w:val="28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Svg.cpp:</w:t>
      </w: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"svg.h"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&lt;vector&gt;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&lt;iostream&gt;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using namespace std;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svg_begin(double width, double height)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cout &lt;&lt; "&lt;?xml version='1.0' encoding='UTF-8'?&gt;\n";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cout &lt;&lt; "&lt;svg 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cout &lt;&lt; "width='" &lt;&lt; width &lt;&lt; "' 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cout &lt;&lt; "height='" &lt;&lt; height &lt;&lt; "' 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cout &lt;&lt; "viewBox='0 0 " &lt;&lt; width &lt;&lt; " " &lt;&lt; height &lt;&lt; "' 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cout &lt;&lt; "xmlns='http://www.w3.org/2000/svg'&gt;\n";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svg_end()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cout &lt;&lt; "&lt;/svg&gt;\n";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check_size(double&amp; font_size, bool&amp; flag)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flag=true;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if(font_size &lt; 8 || font_size &gt; 32)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cerr &lt;&lt; "Error. Enter subject to conditions";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flag=false;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svg_text(double left,double baseline,string text,double font_size=12)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cout&lt;&lt; "&lt;text x='" &lt;&lt; left &lt;&lt; "' y='"&lt;&lt; baseline &lt;&lt; "' font-size='" &lt;&lt; font_size &lt;&lt;"' &gt; "&lt;&lt; text &lt;&lt;"&lt;/text&gt;";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svg_rect(double x, double y, double width, double height, string stroke = "black", string fill = "black")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cout&lt;&lt; "&lt;rect x='"&lt;&lt;  x &lt;&lt; "' y='"&lt;&lt; y &lt;&lt; "' width='"&lt;&lt; width &lt;&lt;"' height='"&lt;&lt; height &lt;&lt; "' stroke='"&lt;&lt; stroke &lt;&lt; "' fill='"&lt;&lt; fill &lt;&lt;"'/&gt;";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show_histogram_svg(const vector&lt;size_t&gt;&amp; bins)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string stroke;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string fill;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auto IMAGE_WIDTH = 400;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auto IMAGE_HEIGHT = 300;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auto TEXT_LEFT = 20;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auto TEXT_BASELINE = 20;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auto TEXT_WIDTH = 50;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auto BIN_HEIGHT = 30;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auto BLOCK_WIDTH = 10;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size_t MAX_ASTERISK = IMAGE_WIDTH - TEXT_LEFT - TEXT_WIDTH;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bool flag;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font_size;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cerr &lt;&lt; "Enter font size: 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cin &gt;&gt; font_size;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check_size(font_size,flag);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if(flag=true)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size_t max_count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for (size_t count : bins)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if (count &gt; max_count)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max_count = count;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const bool scaling_needed = max_count * BLOCK_WIDTH &gt; MAX_ASTERISK;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svg_begin(IMAGE_WIDTH, IMAGE_HEIGHT);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double top=0;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for(size_t bin:bins)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size_t height = bin;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if (scaling_needed)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const double scaling_factor = (double)MAX_ASTERISK / (max_count * BLOCK_WIDTH);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height = (size_t)(bin * scaling_factor);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const double bin_width =BLOCK_WIDTH* height;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svg_text(TEXT_LEFT,top+TEXT_BAS</w:t>
      </w:r>
      <w:r>
        <w:rPr>
          <w:rFonts w:ascii="Times New Roman" w:hAnsi="Times New Roman"/>
          <w:lang w:val="en-US"/>
        </w:rPr>
        <w:t xml:space="preserve">ELINE,to_string(bin), </w:t>
      </w:r>
      <w:r w:rsidRPr="00857757">
        <w:rPr>
          <w:rFonts w:ascii="Times New Roman" w:hAnsi="Times New Roman"/>
          <w:lang w:val="en-US"/>
        </w:rPr>
        <w:t>12);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svg_rect(TEXT_WIDTH,top,bin_width</w:t>
      </w:r>
      <w:r>
        <w:rPr>
          <w:rFonts w:ascii="Times New Roman" w:hAnsi="Times New Roman"/>
          <w:lang w:val="en-US"/>
        </w:rPr>
        <w:t xml:space="preserve">,BIN_HEIGHT, "black", </w:t>
      </w:r>
      <w:r w:rsidRPr="00857757">
        <w:rPr>
          <w:rFonts w:ascii="Times New Roman" w:hAnsi="Times New Roman"/>
          <w:lang w:val="en-US"/>
        </w:rPr>
        <w:t>"black");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top+=BIN_HEIGHT;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svg_end();</w:t>
      </w:r>
    </w:p>
    <w:p w:rsidR="008211C1" w:rsidRPr="000653F5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</w:t>
      </w:r>
      <w:r w:rsidRPr="000653F5">
        <w:rPr>
          <w:rFonts w:ascii="Times New Roman" w:hAnsi="Times New Roman"/>
          <w:lang w:val="en-US"/>
        </w:rPr>
        <w:t>}</w:t>
      </w:r>
    </w:p>
    <w:p w:rsidR="008211C1" w:rsidRDefault="008211C1" w:rsidP="00857757">
      <w:pPr>
        <w:spacing w:after="0"/>
        <w:rPr>
          <w:rFonts w:ascii="Times New Roman" w:hAnsi="Times New Roman"/>
          <w:lang w:val="en-US"/>
        </w:rPr>
      </w:pPr>
      <w:r w:rsidRPr="000653F5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184A4E">
        <w:rPr>
          <w:rFonts w:ascii="Times New Roman" w:hAnsi="Times New Roman"/>
          <w:b/>
          <w:sz w:val="28"/>
          <w:szCs w:val="28"/>
          <w:lang w:val="en-US"/>
        </w:rPr>
        <w:t>Svg.h:</w:t>
      </w: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#ifndef SVG_H_INCLUDED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#define SVG_H_INCLUDED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&lt;string&gt;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&lt;vector&gt;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using namespace std;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svg_begin(double width, double height);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svg_end();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check_size(double&amp; font_size, bool&amp; flag);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svg_text(double left, double baseline, string text, double font_size);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svg_rect(double x, double y, double width, double height, string stroke , string fill);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show_histogram_svg(const vector&lt;size_t&gt;&amp; bins);</w:t>
      </w:r>
    </w:p>
    <w:p w:rsidR="008211C1" w:rsidRPr="00184A4E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#endif // SVG_H_INCLUDED</w:t>
      </w:r>
    </w:p>
    <w:p w:rsidR="008211C1" w:rsidRDefault="008211C1" w:rsidP="00184A4E">
      <w:pPr>
        <w:spacing w:after="0"/>
        <w:rPr>
          <w:rFonts w:ascii="Times New Roman" w:hAnsi="Times New Roman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184A4E">
        <w:rPr>
          <w:rFonts w:ascii="Times New Roman" w:hAnsi="Times New Roman"/>
          <w:b/>
          <w:sz w:val="28"/>
          <w:szCs w:val="28"/>
          <w:lang w:val="en-US"/>
        </w:rPr>
        <w:t>Histogram.cpp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"histogram.h"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&lt;vector&gt;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&lt;iostream&gt;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using namespace std;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find_minmax(const vector&lt;double&gt;&amp; numbers, double&amp; min, double&amp; max)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int p=numbers.size();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if(p!=0)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min = numbers[0];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max = numbers[0];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for (double number : numbers)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    if (number &lt; min)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        min = number;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    if (number &gt; max)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            max = number;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184A4E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lang w:val="en-US"/>
        </w:rPr>
      </w:pPr>
    </w:p>
    <w:p w:rsidR="008211C1" w:rsidRPr="00184A4E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184A4E">
        <w:rPr>
          <w:rFonts w:ascii="Times New Roman" w:hAnsi="Times New Roman"/>
          <w:b/>
          <w:sz w:val="28"/>
          <w:szCs w:val="28"/>
          <w:lang w:val="en-US"/>
        </w:rPr>
        <w:t>Histogram.h:</w:t>
      </w:r>
    </w:p>
    <w:p w:rsidR="008211C1" w:rsidRPr="00857757" w:rsidRDefault="008211C1" w:rsidP="00184A4E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#ifndef HISTOGRAM_H_INCLUDED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#define HISTOGRAM_H_INCLUDED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&lt;string&gt;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&lt;vector&gt;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using namespace std;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find_minmax(const vector&lt;double&gt;&amp; numbers, double&amp; min, double&amp; max);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#endif // HISTOGRAM_H_INCLUDED</w:t>
      </w: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Pr="00184A4E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184A4E">
        <w:rPr>
          <w:rFonts w:ascii="Times New Roman" w:hAnsi="Times New Roman"/>
          <w:b/>
          <w:sz w:val="28"/>
          <w:szCs w:val="28"/>
          <w:lang w:val="en-US"/>
        </w:rPr>
        <w:t>Main.cpp:</w:t>
      </w:r>
    </w:p>
    <w:p w:rsidR="008211C1" w:rsidRDefault="008211C1" w:rsidP="00184A4E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"histogram.h"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"svg.h"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&lt;iostream&gt;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&lt;vector&gt;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using namespace std;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vector&lt;double&gt; input_numbers(size_t count)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vector&lt;double&gt; result(count);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for (size_t i = 0; i &lt; count; i++)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cin &gt;&gt; result[i];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return result;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vector&lt;size_t&gt; make_histogram(const vector&lt;double&gt;&amp; numbers, size_t count)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min=0;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max=0;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find_minmax(numbers, min, max);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vector&lt;size_t&gt; bins(count);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for (double number : numbers)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size_t bin = (size_t)((number - min) / (max - min) * count);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if (bin == count)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bin--;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bins[bin]++;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return bins;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/*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show_histogram_text(const vector&lt;size_t&gt;&amp; bins)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size_t SCREEN_WIDTH = 80;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size_t MAX_ASTERISK = SCREEN_WIDTH - 4 - 1;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size_t max_count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for (size_t count : bins)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if (count &gt; max_count)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max_count = count;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bool scaling_needed = max_count &gt; MAX_ASTERISK;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for (size_t bin : bins)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if (bin &lt; 100)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cout &lt;&lt; ' ';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if (bin &lt; 10)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cout &lt;&lt; ' ';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cout &lt;&lt; bin &lt;&lt; "|";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size_t height = bin;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if (scaling_needed)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const double scaling_factor = (double)MAX_ASTERISK / max_count;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height = (size_t)(bin * scaling_factor);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for (size_t i = 0; i &lt; height; i++)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    cout &lt;&lt; '*';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   cout &lt;&lt; '\n';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*/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int main()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size_t number_count;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cerr &lt;&lt; "Enter number count: 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cin &gt;&gt; number_count;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cerr &lt;&lt; "Enter numbers: 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auto numbers = input_numbers(number_count);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size_t bin_count;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cerr &lt;&lt; "Enter column count: ";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cin &gt;&gt; bin_count;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const auto bins = make_histogram(numbers, bin_count);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show_histogram_svg(bins);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return 0;</w:t>
      </w:r>
    </w:p>
    <w:p w:rsidR="008211C1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C97D03">
        <w:rPr>
          <w:rFonts w:ascii="Times New Roman" w:hAnsi="Times New Roman"/>
          <w:b/>
          <w:sz w:val="28"/>
          <w:szCs w:val="28"/>
          <w:lang w:val="en-US"/>
        </w:rPr>
        <w:t>Tests:</w:t>
      </w:r>
    </w:p>
    <w:p w:rsidR="008211C1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"histogram.h"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"svg.h"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#include &lt;cassert&gt;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test_positive()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min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max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find_minmax({1, 2, 3}, min, max);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assert(min == 1);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assert(max == 3);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test_negative()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min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max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find_minmax({-1, -2, -3}, min, max);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assert(min == -3);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assert(max == -1);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test_equal()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min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max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find_minmax({1, 1, 1}, min, max);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assert(min == 1);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assert(max == 1);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test_single()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min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max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find_minmax({1}, min, max);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assert(min == 1);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assert(max == 1);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void test_empty()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min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double max = 0;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find_minmax({}, min, max);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assert(min == 0);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assert(max == 0);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void test_dz1()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double font_size=8;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bool flag=true;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check_size(font_size, flag);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assert(flag=true);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void test_dz2()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double font_size=1;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bool flag=true;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check_size(font_size, flag);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  assert(flag=true);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}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int main()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{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test_positive();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test_negative();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test_equal();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test_single();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test_empty();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test_dz1();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 xml:space="preserve">   test_dz2();</w:t>
      </w:r>
    </w:p>
    <w:p w:rsidR="008211C1" w:rsidRPr="00857757" w:rsidRDefault="008211C1" w:rsidP="00857757">
      <w:pPr>
        <w:spacing w:after="0"/>
        <w:rPr>
          <w:rFonts w:ascii="Times New Roman" w:hAnsi="Times New Roman"/>
          <w:lang w:val="en-US"/>
        </w:rPr>
      </w:pPr>
      <w:r w:rsidRPr="00857757">
        <w:rPr>
          <w:rFonts w:ascii="Times New Roman" w:hAnsi="Times New Roman"/>
          <w:lang w:val="en-US"/>
        </w:rPr>
        <w:t>}</w:t>
      </w:r>
    </w:p>
    <w:p w:rsidR="008211C1" w:rsidRPr="00C97D03" w:rsidRDefault="008211C1" w:rsidP="00184A4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8211C1" w:rsidRPr="00184A4E" w:rsidRDefault="008211C1" w:rsidP="00184A4E">
      <w:pPr>
        <w:spacing w:after="0"/>
        <w:rPr>
          <w:rFonts w:ascii="Times New Roman" w:hAnsi="Times New Roman"/>
          <w:lang w:val="en-US"/>
        </w:rPr>
      </w:pPr>
    </w:p>
    <w:p w:rsidR="008211C1" w:rsidRPr="00184A4E" w:rsidRDefault="008211C1" w:rsidP="00C97D03">
      <w:pPr>
        <w:spacing w:after="0"/>
        <w:rPr>
          <w:rFonts w:ascii="Times New Roman" w:hAnsi="Times New Roman"/>
        </w:rPr>
      </w:pPr>
    </w:p>
    <w:sectPr w:rsidR="008211C1" w:rsidRPr="00184A4E" w:rsidSect="00596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06FA8"/>
    <w:multiLevelType w:val="multilevel"/>
    <w:tmpl w:val="6304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13EF"/>
    <w:rsid w:val="00042CE5"/>
    <w:rsid w:val="000653F5"/>
    <w:rsid w:val="000A2E82"/>
    <w:rsid w:val="00184A4E"/>
    <w:rsid w:val="001A4295"/>
    <w:rsid w:val="001A497B"/>
    <w:rsid w:val="001B2632"/>
    <w:rsid w:val="002A25B5"/>
    <w:rsid w:val="002E396E"/>
    <w:rsid w:val="00314593"/>
    <w:rsid w:val="003713EF"/>
    <w:rsid w:val="00451AA0"/>
    <w:rsid w:val="00495303"/>
    <w:rsid w:val="004C51A0"/>
    <w:rsid w:val="00564B68"/>
    <w:rsid w:val="00596B9C"/>
    <w:rsid w:val="008211C1"/>
    <w:rsid w:val="00823748"/>
    <w:rsid w:val="00857757"/>
    <w:rsid w:val="009B6F49"/>
    <w:rsid w:val="009B77F4"/>
    <w:rsid w:val="009D5656"/>
    <w:rsid w:val="00AD7D39"/>
    <w:rsid w:val="00AF0490"/>
    <w:rsid w:val="00AF0ED3"/>
    <w:rsid w:val="00B85F71"/>
    <w:rsid w:val="00C97D03"/>
    <w:rsid w:val="00DA3274"/>
    <w:rsid w:val="00DF0980"/>
    <w:rsid w:val="00E33FD7"/>
    <w:rsid w:val="00F6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EF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371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A2E8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13E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A2E82"/>
    <w:rPr>
      <w:rFonts w:ascii="Cambria" w:hAnsi="Cambria" w:cs="Times New Roman"/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semiHidden/>
    <w:rsid w:val="003713E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1A4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30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yukMA/cs-lab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1123</TotalTime>
  <Pages>9</Pages>
  <Words>1266</Words>
  <Characters>7221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dell</cp:lastModifiedBy>
  <cp:revision>12</cp:revision>
  <dcterms:created xsi:type="dcterms:W3CDTF">2020-04-24T07:38:00Z</dcterms:created>
  <dcterms:modified xsi:type="dcterms:W3CDTF">2020-10-07T09:01:00Z</dcterms:modified>
</cp:coreProperties>
</file>