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Институт «информационных и вычислительных технологий»</w:t>
      </w: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Кафедра «Управления и интеллектуальных технологий</w:t>
      </w: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Pr="000A2E82" w:rsidRDefault="002E4521" w:rsidP="00A342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2E4521" w:rsidRDefault="002E4521" w:rsidP="00A342C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2E4521" w:rsidRDefault="002E4521" w:rsidP="00A342C9">
      <w:pPr>
        <w:pStyle w:val="Heading1"/>
        <w:spacing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>По курсу «</w:t>
      </w:r>
      <w:r>
        <w:rPr>
          <w:color w:val="000000"/>
          <w:sz w:val="40"/>
          <w:szCs w:val="40"/>
        </w:rPr>
        <w:t>Разработка ПО систем управления»</w:t>
      </w:r>
    </w:p>
    <w:p w:rsidR="002E4521" w:rsidRPr="003713EF" w:rsidRDefault="002E4521" w:rsidP="00A342C9">
      <w:pPr>
        <w:pStyle w:val="Heading1"/>
        <w:spacing w:line="276" w:lineRule="auto"/>
        <w:jc w:val="center"/>
        <w:rPr>
          <w:color w:val="000000"/>
          <w:sz w:val="40"/>
          <w:szCs w:val="40"/>
        </w:rPr>
      </w:pPr>
      <w:r w:rsidRPr="003713EF">
        <w:rPr>
          <w:color w:val="000000"/>
          <w:sz w:val="40"/>
          <w:szCs w:val="40"/>
        </w:rPr>
        <w:t>«</w:t>
      </w:r>
      <w:r w:rsidRPr="003713EF">
        <w:rPr>
          <w:sz w:val="40"/>
          <w:szCs w:val="40"/>
        </w:rPr>
        <w:t>Декомпозиция и контроль корректности программ</w:t>
      </w:r>
      <w:r w:rsidRPr="003713EF">
        <w:rPr>
          <w:color w:val="000000"/>
          <w:sz w:val="40"/>
          <w:szCs w:val="40"/>
        </w:rPr>
        <w:t>»</w:t>
      </w:r>
    </w:p>
    <w:p w:rsidR="002E4521" w:rsidRDefault="002E4521" w:rsidP="00A342C9">
      <w:pPr>
        <w:pStyle w:val="Heading1"/>
        <w:spacing w:line="276" w:lineRule="auto"/>
        <w:jc w:val="center"/>
        <w:rPr>
          <w:color w:val="000000"/>
          <w:sz w:val="28"/>
          <w:szCs w:val="28"/>
        </w:rPr>
      </w:pPr>
    </w:p>
    <w:p w:rsidR="002E4521" w:rsidRDefault="002E4521" w:rsidP="00A342C9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2E4521" w:rsidRDefault="002E4521" w:rsidP="00A342C9">
      <w:pPr>
        <w:pStyle w:val="Heading1"/>
        <w:jc w:val="center"/>
        <w:rPr>
          <w:b w:val="0"/>
          <w:color w:val="000000"/>
          <w:sz w:val="28"/>
          <w:szCs w:val="28"/>
        </w:rPr>
      </w:pPr>
    </w:p>
    <w:p w:rsidR="002E4521" w:rsidRDefault="002E4521" w:rsidP="00A342C9">
      <w:pPr>
        <w:pStyle w:val="Heading1"/>
        <w:rPr>
          <w:b w:val="0"/>
          <w:color w:val="000000"/>
          <w:sz w:val="28"/>
          <w:szCs w:val="28"/>
        </w:rPr>
      </w:pPr>
    </w:p>
    <w:p w:rsidR="002E4521" w:rsidRDefault="002E4521" w:rsidP="00A342C9">
      <w:pPr>
        <w:pStyle w:val="Heading1"/>
        <w:rPr>
          <w:b w:val="0"/>
          <w:color w:val="000000"/>
          <w:sz w:val="28"/>
          <w:szCs w:val="28"/>
        </w:rPr>
      </w:pPr>
    </w:p>
    <w:p w:rsidR="002E4521" w:rsidRDefault="002E4521" w:rsidP="00A342C9">
      <w:pPr>
        <w:pStyle w:val="Heading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А-02-19:</w:t>
      </w:r>
    </w:p>
    <w:p w:rsidR="002E4521" w:rsidRDefault="002E4521" w:rsidP="00A342C9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Каюк М.А.</w:t>
      </w:r>
    </w:p>
    <w:p w:rsidR="002E4521" w:rsidRDefault="002E4521" w:rsidP="00A342C9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Проверили:</w:t>
      </w:r>
    </w:p>
    <w:p w:rsidR="002E4521" w:rsidRDefault="002E4521" w:rsidP="00A342C9">
      <w:pPr>
        <w:pStyle w:val="Heading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Мохов А. С.</w:t>
      </w:r>
    </w:p>
    <w:p w:rsidR="002E4521" w:rsidRDefault="002E4521" w:rsidP="00A342C9">
      <w:pPr>
        <w:rPr>
          <w:color w:val="000000"/>
          <w:sz w:val="28"/>
          <w:szCs w:val="28"/>
        </w:rPr>
      </w:pPr>
      <w:r w:rsidRPr="00A342C9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color w:val="000000"/>
          <w:sz w:val="28"/>
          <w:szCs w:val="28"/>
        </w:rPr>
        <w:t>Козлюк Д. А</w:t>
      </w:r>
    </w:p>
    <w:p w:rsidR="002E4521" w:rsidRPr="00A342C9" w:rsidRDefault="002E4521" w:rsidP="00A342C9">
      <w:pPr>
        <w:rPr>
          <w:color w:val="000000"/>
          <w:sz w:val="28"/>
          <w:szCs w:val="28"/>
        </w:rPr>
      </w:pPr>
      <w:r w:rsidRPr="00A342C9"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ru-RU"/>
        </w:rPr>
        <w:t>Цель работы</w:t>
      </w:r>
    </w:p>
    <w:p w:rsidR="002E4521" w:rsidRPr="00A342C9" w:rsidRDefault="002E4521" w:rsidP="00A342C9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342C9"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ru-RU"/>
        </w:rPr>
        <w:t xml:space="preserve">1 </w:t>
      </w:r>
      <w:r>
        <w:rPr>
          <w:rFonts w:ascii="Times New Roman" w:hAnsi="Times New Roman"/>
          <w:b/>
          <w:bCs/>
          <w:color w:val="000000"/>
          <w:kern w:val="36"/>
          <w:sz w:val="48"/>
          <w:szCs w:val="48"/>
          <w:lang w:eastAsia="ru-RU"/>
        </w:rPr>
        <w:t>часть:</w:t>
      </w:r>
    </w:p>
    <w:p w:rsidR="002E4521" w:rsidRPr="00A342C9" w:rsidRDefault="002E4521" w:rsidP="00A3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hAnsi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:rsidR="002E4521" w:rsidRPr="00A342C9" w:rsidRDefault="002E4521" w:rsidP="00A3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hAnsi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:rsidR="002E4521" w:rsidRDefault="002E4521" w:rsidP="00A3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hAnsi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:rsidR="002E4521" w:rsidRDefault="002E4521" w:rsidP="00A342C9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48"/>
          <w:szCs w:val="48"/>
          <w:lang w:eastAsia="ru-RU"/>
        </w:rPr>
      </w:pPr>
      <w:r w:rsidRPr="00A342C9">
        <w:rPr>
          <w:rFonts w:ascii="Times New Roman" w:hAnsi="Times New Roman"/>
          <w:b/>
          <w:color w:val="000000"/>
          <w:sz w:val="48"/>
          <w:szCs w:val="48"/>
          <w:lang w:eastAsia="ru-RU"/>
        </w:rPr>
        <w:t>2 часть:</w:t>
      </w:r>
    </w:p>
    <w:p w:rsidR="002E4521" w:rsidRPr="00A342C9" w:rsidRDefault="002E4521" w:rsidP="00A3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hAnsi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:rsidR="002E4521" w:rsidRPr="00A342C9" w:rsidRDefault="002E4521" w:rsidP="00A3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hAnsi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:rsidR="002E4521" w:rsidRPr="00A342C9" w:rsidRDefault="002E4521" w:rsidP="00A3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A342C9">
        <w:rPr>
          <w:rFonts w:ascii="Times New Roman" w:hAnsi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:rsidR="002E4521" w:rsidRDefault="002E4521" w:rsidP="00A342C9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48"/>
          <w:szCs w:val="48"/>
          <w:lang w:eastAsia="ru-RU"/>
        </w:rPr>
      </w:pPr>
      <w:r>
        <w:rPr>
          <w:rFonts w:ascii="Times New Roman" w:hAnsi="Times New Roman"/>
          <w:b/>
          <w:color w:val="000000"/>
          <w:sz w:val="48"/>
          <w:szCs w:val="48"/>
          <w:lang w:eastAsia="ru-RU"/>
        </w:rPr>
        <w:t>Вариант 8</w:t>
      </w:r>
    </w:p>
    <w:p w:rsidR="002E4521" w:rsidRDefault="002E4521" w:rsidP="00A342C9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r>
        <w:rPr>
          <w:rStyle w:val="HTMLCode"/>
          <w:color w:val="000000"/>
        </w:rPr>
        <w:t>curl_easy_getinfo()</w:t>
      </w:r>
      <w:r>
        <w:rPr>
          <w:color w:val="000000"/>
          <w:sz w:val="27"/>
          <w:szCs w:val="27"/>
        </w:rPr>
        <w:t> печатайте на стандартный вывод ошибок IP-адрес сервера, с которого скачан файл (не local).</w:t>
      </w:r>
    </w:p>
    <w:p w:rsidR="002E4521" w:rsidRDefault="002E4521" w:rsidP="00A342C9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48"/>
          <w:szCs w:val="48"/>
          <w:lang w:eastAsia="ru-RU"/>
        </w:rPr>
      </w:pPr>
      <w:r w:rsidRPr="00A342C9">
        <w:rPr>
          <w:rFonts w:ascii="Times New Roman" w:hAnsi="Times New Roman"/>
          <w:b/>
          <w:color w:val="000000"/>
          <w:sz w:val="48"/>
          <w:szCs w:val="48"/>
        </w:rPr>
        <w:t>Ссылка на страницу документации:</w:t>
      </w:r>
    </w:p>
    <w:p w:rsidR="002E4521" w:rsidRDefault="002E4521" w:rsidP="00A342C9">
      <w:p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https://curl.haxx.se/libcurl/c/CURLINFO_PRIMARY_IP.html</w:t>
        </w:r>
      </w:hyperlink>
    </w:p>
    <w:p w:rsidR="002E4521" w:rsidRDefault="002E4521" w:rsidP="00A342C9">
      <w:pPr>
        <w:spacing w:before="100" w:beforeAutospacing="1" w:after="100" w:afterAutospacing="1" w:line="240" w:lineRule="auto"/>
        <w:rPr>
          <w:b/>
          <w:sz w:val="48"/>
          <w:szCs w:val="48"/>
        </w:rPr>
      </w:pPr>
    </w:p>
    <w:p w:rsidR="002E4521" w:rsidRDefault="002E4521" w:rsidP="00A342C9">
      <w:pPr>
        <w:spacing w:before="100" w:beforeAutospacing="1" w:after="100" w:afterAutospacing="1" w:line="240" w:lineRule="auto"/>
        <w:rPr>
          <w:b/>
          <w:sz w:val="48"/>
          <w:szCs w:val="48"/>
        </w:rPr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Default="002E4521" w:rsidP="00A342C9">
      <w:pPr>
        <w:spacing w:before="100" w:beforeAutospacing="1" w:after="100" w:afterAutospacing="1" w:line="240" w:lineRule="auto"/>
      </w:pPr>
    </w:p>
    <w:p w:rsidR="002E4521" w:rsidRPr="008E04DF" w:rsidRDefault="002E4521" w:rsidP="00A342C9">
      <w:pPr>
        <w:spacing w:before="100" w:beforeAutospacing="1" w:after="100" w:afterAutospacing="1" w:line="240" w:lineRule="auto"/>
        <w:rPr>
          <w:lang w:val="en-US"/>
        </w:rPr>
      </w:pPr>
      <w:r w:rsidRPr="008E04DF">
        <w:rPr>
          <w:lang w:val="en-US"/>
        </w:rPr>
        <w:t>1</w:t>
      </w:r>
    </w:p>
    <w:p w:rsidR="002E4521" w:rsidRPr="008E04DF" w:rsidRDefault="002E4521" w:rsidP="00A342C9">
      <w:pPr>
        <w:spacing w:before="100" w:beforeAutospacing="1" w:after="100" w:afterAutospacing="1" w:line="240" w:lineRule="auto"/>
        <w:rPr>
          <w:rFonts w:ascii="Times New Roman" w:hAnsi="Times New Roman"/>
          <w:b/>
          <w:sz w:val="48"/>
          <w:szCs w:val="48"/>
          <w:lang w:val="en-US"/>
        </w:rPr>
      </w:pPr>
      <w:r w:rsidRPr="008E04DF">
        <w:rPr>
          <w:rFonts w:ascii="Times New Roman" w:hAnsi="Times New Roman"/>
          <w:b/>
          <w:sz w:val="48"/>
          <w:szCs w:val="48"/>
          <w:lang w:val="en-US"/>
        </w:rPr>
        <w:t xml:space="preserve">1 </w:t>
      </w:r>
      <w:r w:rsidRPr="00A342C9">
        <w:rPr>
          <w:rFonts w:ascii="Times New Roman" w:hAnsi="Times New Roman"/>
          <w:b/>
          <w:sz w:val="48"/>
          <w:szCs w:val="48"/>
        </w:rPr>
        <w:t>часть</w:t>
      </w:r>
      <w:r w:rsidRPr="008E04DF">
        <w:rPr>
          <w:rFonts w:ascii="Times New Roman" w:hAnsi="Times New Roman"/>
          <w:b/>
          <w:sz w:val="48"/>
          <w:szCs w:val="48"/>
          <w:lang w:val="en-US"/>
        </w:rPr>
        <w:t>:</w:t>
      </w:r>
    </w:p>
    <w:p w:rsidR="002E4521" w:rsidRPr="00A342C9" w:rsidRDefault="002E4521" w:rsidP="00A342C9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Main.cpp: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&lt;iostream&gt;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"histogram.h"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"svg.h"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&lt;curl/curl.h&gt;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struct Input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vector&lt;double&gt; numbers;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vector&lt;double&gt; input_numbers(istream&amp;in, size_t count)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vector&lt;double&gt; result(count);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 (size_t i = 0; i &lt; count; i++)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in &gt;&gt; result[i];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result;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vector&lt;size_t&gt; make_histogram(struct Input Input)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double min=0;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double max=0;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find_minmax(Input, min, max);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vector&lt;size_t&gt; bins(Input.bin_count);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for(double number : Input.numbers)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size_t bin = (size_t)((number - min) / (max - min) * Input.bin_count);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 (bin == Input.bin_count)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bin--;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bins[bin]++;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bins;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Input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read_input(istream&amp; in, bool prompt)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Input data;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number_count;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if(prompt==true)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cerr &lt;&lt; "Enter number count: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in &gt;&gt; number_count;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if(prompt==true)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cerr &lt;&lt; "Enter numbers: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data.numbers = input_numbers(in, number_count);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 (prompt==true)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cerr &lt;&lt; "Enter column count: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in &gt;&gt;bin_count;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data.bin_count=bin_count;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data;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size_t write_data(void* items, size_t item_size, size_t item_count, void* ctx)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stringstream* buffer = reinterpret_cast&lt;stringstream*&gt;(ctx);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char* char_items = reinterpret_cast&lt;const char*&gt;(items);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data_size = item_size * item_count;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buffer-&gt;write(char_items, data_size);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data_size;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Input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download(const string&amp; address)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stringstream buffer;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char *ip;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CURL* curl =curl_easy_init();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if(curl)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CURLcode res;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curl_easy_setopt(curl, CURLOPT_URL, address.c_str());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curl_easy_setopt(curl, CURLOPT_WRITEFUNCTION, write_data);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curl_easy_setopt(curl, CURLOPT_WRITEDATA, &amp;buffer);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res = curl_easy_perform(curl);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if(res!=CURLE_OK)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cout &lt;&lt; curl_easy_strerror(curl_easy_perform(curl));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exit(1);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curl_easy_getinfo(curl, CURLINFO_PRIMARY_IP, &amp;ip);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cerr &lt;&lt; "IP:" &lt;&lt; ip;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curl_easy_cleanup(curl);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read_input(buffer, false);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int main(int argc, char* argv[])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Input input;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 (argc &gt; 1)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input = download(argv[1]);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else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input = read_input(cin, true);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bins = make_histogram(input);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show_histogram_svg(bins);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0;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Histogram.h: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#ifndef HISTOGRAM_H_INCLUDED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#define HISTOGRAM_H_INCLUDED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struct Input;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find_minmax(struct Input Input, double&amp; min, double&amp; max);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#endif // HISTOGRAM_H_INCLUDED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Histogram.cpp: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"histogram.h"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&lt;iostream&gt;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struct Input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vector&lt;double&gt; numbers;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find_minmax(struct Input Input, double&amp; min, double&amp; max)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int p=Input.numbers.size();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if(p!=0)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min = Input.numbers[0];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max = Input.numbers[0];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for (double number : Input.numbers)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if (number &lt; min)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    min = number;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if (number &gt; max)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        max = number;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48"/>
          <w:szCs w:val="48"/>
          <w:lang w:val="en-US" w:eastAsia="ru-RU"/>
        </w:rPr>
      </w:pPr>
      <w:r w:rsidRPr="00A342C9">
        <w:rPr>
          <w:rFonts w:ascii="Times New Roman" w:hAnsi="Times New Roman"/>
          <w:b/>
          <w:color w:val="000000"/>
          <w:sz w:val="48"/>
          <w:szCs w:val="48"/>
          <w:lang w:val="en-US" w:eastAsia="ru-RU"/>
        </w:rPr>
        <w:t xml:space="preserve">2 </w:t>
      </w:r>
      <w:r w:rsidRPr="00A342C9">
        <w:rPr>
          <w:rFonts w:ascii="Times New Roman" w:hAnsi="Times New Roman"/>
          <w:b/>
          <w:color w:val="000000"/>
          <w:sz w:val="48"/>
          <w:szCs w:val="48"/>
          <w:lang w:eastAsia="ru-RU"/>
        </w:rPr>
        <w:t>часть</w:t>
      </w:r>
      <w:r w:rsidRPr="008E04DF">
        <w:rPr>
          <w:rFonts w:ascii="Times New Roman" w:hAnsi="Times New Roman"/>
          <w:b/>
          <w:color w:val="000000"/>
          <w:sz w:val="48"/>
          <w:szCs w:val="48"/>
          <w:lang w:val="en-US" w:eastAsia="ru-RU"/>
        </w:rPr>
        <w:t>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2E4521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342C9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Main.cpp</w:t>
      </w:r>
      <w:r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"histogram.h"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"svg.h"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&lt;iostream&gt;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&lt;cstdio&gt;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&lt;windows.h&gt;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vector&lt;double&gt; input_numbers(size_t count)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vector&lt;double&gt; result(count);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 (size_t i = 0; i &lt; count; i++)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cin &gt;&gt; result[i];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result;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vector&lt;size_t&gt; make_histogram(const vector&lt;double&gt;&amp; numbers, size_t count)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double min=0;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double max=0;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find_minmax(numbers, min, max);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vector&lt;size_t&gt; bins(count);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 (double number : numbers)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size_t bin = (size_t)((number - min) / (max - min) * 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 (bin == count)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bin--;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bins[bin]++;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bins;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show_histogram_text(const vector&lt;size_t&gt;&amp; bins)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size_t SCREEN_WIDTH = 80;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size_t MAX_ASTERISK = SCREEN_WIDTH - 4 - 1;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max_count = 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 (size_t count : bins)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 (count &gt; max_count)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max_count = 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bool scaling_needed = max_count &gt; MAX_ASTERISK;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 (size_t bin : bins)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 (bin &lt; 100)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cout &lt;&lt; ' ';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 (bin &lt; 10)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cout &lt;&lt; ' ';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cout &lt;&lt; bin &lt;&lt; "|";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size_t height = bin;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if (scaling_needed)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const double scaling_factor = (double)MAX_ASTERISK / max_count;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height = (size_t)(bin * scaling_factor);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for (size_t i = 0; i &lt; height; i++)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cout &lt;&lt; '*';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cout &lt;&lt; '\n';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int main()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number_count;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cerr &lt;&lt; "Enter number count: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cin &gt;&gt; number_count;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cerr &lt;&lt; "Enter numbers: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numbers = input_numbers(number_count);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size_t 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cerr &lt;&lt; "Enter column count: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cin &gt;&gt; bin_count;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bins = make_histogram(numbers, bin_count);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show_histogram_svg(bins);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return 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293244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Svg.h: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#ifndef SVG_H_INCLUDED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#define SVG_H_INCLUDED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&lt;windows.h&gt;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svg_begin(double width, double height);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svg_end();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svg_text(double left,double baseline, string text);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svg_rect(double x, double y, double width, double height, string stroke , string fill);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svg_text1(double left, double baseline, string text);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string make_info_text();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show_histogram_svg(const vector&lt;size_t&gt;&amp; bins);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#endif // SVG_H_INCLUDED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293244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Svg.cpp: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"svg.h"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"histogram.h"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&lt;iostream&gt;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&lt;windows.h&gt;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&lt;sstream&gt;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svg_begin(double width, double height)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"&lt;?xml version='1.0' encoding='UTF-8'?&gt;\n";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"&lt;svg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"width='" &lt;&lt; width &lt;&lt; "'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"height='" &lt;&lt; height &lt;&lt; "'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"viewBox='0 0 " &lt;&lt; width &lt;&lt; " " &lt;&lt; height &lt;&lt; "' 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"xmlns='http://www.w3.org/2000/svg'&gt;\n";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svg_end()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"&lt;/svg&gt;\n";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svg_text(double left,double baseline , string text)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cout&lt;&lt; "&lt;text x='" &lt;&lt; left &lt;&lt; "' y='"&lt;&lt; baseline &lt;&lt;"' &gt; "&lt;&lt; text &lt;&lt; "&lt;/text&gt;";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svg_rect(double x, double y, double width, double height,string stroke = "black",string fill = "black")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cout&lt;&lt; "&lt;rect x='"&lt;&lt;  x &lt;&lt; "' y='"&lt;&lt; y &lt;&lt; "' width='"&lt;&lt; width &lt;&lt; "' height='"&lt;&lt; height &lt;&lt; "' stroke='"&lt;&lt; stroke &lt;&lt; "' fill='"&lt;&lt; fill &lt;&lt;"'/&gt;";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svg_text1(double left, double baseline, string text)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cout &lt;&lt; "&lt;text x='"&lt;&lt; left &lt;&lt; "' y='"&lt;&lt; baseline &lt;&lt;"' &gt; "&lt;&lt; text &lt;&lt; "&lt;/text&gt;";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string make_info_text()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stringstream buffer;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DWORD dwVersion = 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dwVersion = GetVersion();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DWORD info = GetVersion();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DWORD mask = 0x0000ffff;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DWORD platform = info &gt;&gt; 16;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DWORD version = info &amp; mask;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if ((info &amp; 0x80000000) == 0)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DWORD mask_major = 0b00000000'00000000'00000000'11111111;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DWORD version_major = version &amp; mask_major;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DWORD version_minor = version &gt;&gt; 8;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printf("Win 16-x version is %x\n", version);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printf("Win decimal-version is %u\n", version);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printf("Win major version is %x\n", version_major);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printf("Win minor version is %u\n", version_minor);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DWORD build = platform;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     buffer &lt;&lt; "Windows v" &lt;&lt; version_major &lt;&lt; "." &lt;&lt; version_minor &lt;&lt; "(build " &lt;&lt; build &lt;&lt; ")\n";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char system_dir[MAX_COMPUTERNAME_LENGTH + 1];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DWORD size = sizeof(system_dir);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GetComputerNameA(system_dir, &amp;size);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buffer &lt;&lt; "Computer name: " &lt;&lt; system_dir &lt;&lt; "\n";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return buffer.str();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show_histogram_svg(const vector&lt;size_t&gt;&amp; bins)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string stroke;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string fill;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IMAGE_WIDTH = 500;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IMAGE_HEIGHT = 400;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TEXT_LEFT = 20;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TEXT_BASELINE = 20;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TEXT_WIDTH = 50;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BIN_HEIGHT = 30;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const auto BLOCK_WIDTH = 10;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svg_begin(IMAGE_WIDTH, IMAGE_HEIGHT);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double top=0;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for(size_t bin:bins)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{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const double bin_width =BLOCK_WIDTH*bin;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svg_text(TEXT_LEFT,top+TEXT_BASELINE,to_string(bin));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svg_rect(TEXT_WIDTH,top,bin_width,BIN_HEIGHT,stroke="black",fill="black");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    top+=BIN_HEIGHT;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svg_text1(TEXT_LEFT, top+BIN_HEIGHT, make_info_text());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 xml:space="preserve">    svg_end();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}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293244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Histogram.h: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#ifndef HISTOGRAM_H_INCLUDED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#define HISTOGRAM_H_INCLUDED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void find_minmax(const vector&lt;double&gt;&amp; numbers, double&amp; min, double&amp; max);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A342C9">
        <w:rPr>
          <w:rFonts w:ascii="Times New Roman" w:hAnsi="Times New Roman"/>
          <w:color w:val="000000"/>
          <w:lang w:val="en-US" w:eastAsia="ru-RU"/>
        </w:rPr>
        <w:t>#endif // HISTOGRAM_H_INCLUDED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A342C9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293244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Histogram.cpp:</w:t>
      </w:r>
    </w:p>
    <w:p w:rsidR="002E4521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#include "histogram.h"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#include &lt;vector&gt;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#include &lt;iostream&gt;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#include &lt;windows.h&gt;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#include &lt;string&gt;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#include &lt;sstream&gt;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using namespace std;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void find_minmax(const vector&lt;double&gt;&amp; numbers, double&amp; min, double&amp; max)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{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int p=numbers.size();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if(p!=0)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{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min = numbers[0];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max = numbers[0];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for (double number : numbers)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{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if (number &lt; min)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{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    min = number;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}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if (number &gt; max)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    {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        max = number;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        }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        }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 xml:space="preserve">        }</w:t>
      </w:r>
    </w:p>
    <w:p w:rsidR="002E4521" w:rsidRPr="00293244" w:rsidRDefault="002E4521" w:rsidP="00293244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  <w:r w:rsidRPr="00293244">
        <w:rPr>
          <w:rFonts w:ascii="Times New Roman" w:hAnsi="Times New Roman"/>
          <w:color w:val="000000"/>
          <w:lang w:val="en-US" w:eastAsia="ru-RU"/>
        </w:rPr>
        <w:t>}</w:t>
      </w:r>
    </w:p>
    <w:p w:rsidR="002E4521" w:rsidRPr="00A342C9" w:rsidRDefault="002E4521" w:rsidP="00A342C9">
      <w:pPr>
        <w:spacing w:after="0" w:line="240" w:lineRule="auto"/>
        <w:rPr>
          <w:rFonts w:ascii="Times New Roman" w:hAnsi="Times New Roman"/>
          <w:color w:val="000000"/>
          <w:lang w:val="en-US" w:eastAsia="ru-RU"/>
        </w:rPr>
      </w:pPr>
    </w:p>
    <w:sectPr w:rsidR="002E4521" w:rsidRPr="00A342C9" w:rsidSect="008C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448D"/>
    <w:multiLevelType w:val="multilevel"/>
    <w:tmpl w:val="4AB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FBF1BCE"/>
    <w:multiLevelType w:val="multilevel"/>
    <w:tmpl w:val="B792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04AF"/>
    <w:rsid w:val="000A2E82"/>
    <w:rsid w:val="00293244"/>
    <w:rsid w:val="002E4521"/>
    <w:rsid w:val="003713EF"/>
    <w:rsid w:val="005067BC"/>
    <w:rsid w:val="008C55AC"/>
    <w:rsid w:val="008E04DF"/>
    <w:rsid w:val="009C625C"/>
    <w:rsid w:val="00A342C9"/>
    <w:rsid w:val="00FE0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C9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A34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342C9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section-number">
    <w:name w:val="header-section-number"/>
    <w:basedOn w:val="DefaultParagraphFont"/>
    <w:uiPriority w:val="99"/>
    <w:rsid w:val="00A342C9"/>
    <w:rPr>
      <w:rFonts w:cs="Times New Roman"/>
    </w:rPr>
  </w:style>
  <w:style w:type="character" w:styleId="HTMLCode">
    <w:name w:val="HTML Code"/>
    <w:basedOn w:val="DefaultParagraphFont"/>
    <w:uiPriority w:val="99"/>
    <w:semiHidden/>
    <w:rsid w:val="00A342C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A342C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l.haxx.se/libcurl/c/CURLINFO_PRIMARY_I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10</Pages>
  <Words>1693</Words>
  <Characters>9653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dell</cp:lastModifiedBy>
  <cp:revision>3</cp:revision>
  <dcterms:created xsi:type="dcterms:W3CDTF">2020-06-06T10:34:00Z</dcterms:created>
  <dcterms:modified xsi:type="dcterms:W3CDTF">2020-10-06T23:36:00Z</dcterms:modified>
</cp:coreProperties>
</file>